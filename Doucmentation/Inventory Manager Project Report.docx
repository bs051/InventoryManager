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8033" w14:textId="352ABD74" w:rsidR="00C6554A" w:rsidRPr="008B5277" w:rsidRDefault="00D538A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3B2E20F" wp14:editId="16888814">
            <wp:extent cx="2364552" cy="517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4061"/>
                    <a:stretch/>
                  </pic:blipFill>
                  <pic:spPr bwMode="auto">
                    <a:xfrm>
                      <a:off x="0" y="0"/>
                      <a:ext cx="2368017" cy="5183469"/>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330FD54F" w14:textId="2BE1704F" w:rsidR="00C6554A" w:rsidRDefault="00D538A1" w:rsidP="00C6554A">
      <w:pPr>
        <w:pStyle w:val="Title"/>
      </w:pPr>
      <w:r>
        <w:t>Inventory Manager</w:t>
      </w:r>
    </w:p>
    <w:p w14:paraId="0176F4B2" w14:textId="3E9081A2" w:rsidR="00C6554A" w:rsidRPr="00D5413C" w:rsidRDefault="00845FAF" w:rsidP="00C6554A">
      <w:pPr>
        <w:pStyle w:val="Subtitle"/>
      </w:pPr>
      <w:r>
        <w:t>Agile Project Report</w:t>
      </w:r>
    </w:p>
    <w:p w14:paraId="4B95FE98" w14:textId="77777777" w:rsidR="00C6554A" w:rsidRDefault="0027587D" w:rsidP="00C6554A">
      <w:pPr>
        <w:pStyle w:val="ContactInfo"/>
      </w:pPr>
      <w:sdt>
        <w:sdtPr>
          <w:alias w:val="Name:"/>
          <w:tag w:val="Name:"/>
          <w:id w:val="-2071874759"/>
          <w:placeholder>
            <w:docPart w:val="691F6E7720AE474F9BE4B1861AAA6936"/>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2F1E188BD90E4F48929F36C7D53EC341"/>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8CE8CA72FA0140359825A39352842582"/>
          </w:placeholder>
          <w:temporary/>
          <w:showingPlcHdr/>
          <w15:appearance w15:val="hidden"/>
        </w:sdtPr>
        <w:sdtEndPr/>
        <w:sdtContent>
          <w:r w:rsidR="00C6554A">
            <w:t>Date</w:t>
          </w:r>
        </w:sdtContent>
      </w:sdt>
      <w:r w:rsidR="00C6554A">
        <w:br w:type="page"/>
      </w:r>
    </w:p>
    <w:p w14:paraId="5454F452" w14:textId="29915EB8" w:rsidR="00C6554A" w:rsidRDefault="00FC0B84" w:rsidP="003117CE">
      <w:pPr>
        <w:pStyle w:val="Heading1"/>
      </w:pPr>
      <w:r>
        <w:lastRenderedPageBreak/>
        <w:t>Introduction</w:t>
      </w:r>
    </w:p>
    <w:p w14:paraId="58FCCFB0" w14:textId="64433C1B" w:rsidR="004D11E9" w:rsidRDefault="004D11E9" w:rsidP="004D11E9">
      <w:r>
        <w:t xml:space="preserve">As the name itself suggests, this project is an attempt to manage </w:t>
      </w:r>
      <w:r w:rsidR="0050094F">
        <w:t>the inventory</w:t>
      </w:r>
      <w:r>
        <w:t xml:space="preserve"> in a more efficient and manageable way. Sometime we can’t remember where our </w:t>
      </w:r>
      <w:r w:rsidR="0050094F">
        <w:t>stock</w:t>
      </w:r>
      <w:r>
        <w:t xml:space="preserve"> goes. And we can’t handle our flow</w:t>
      </w:r>
      <w:r w:rsidR="0050094F">
        <w:t xml:space="preserve"> of the stocks in the inventory this app will help in doing so</w:t>
      </w:r>
      <w:r>
        <w:t>.</w:t>
      </w:r>
    </w:p>
    <w:p w14:paraId="75B87C0F" w14:textId="43D795BA" w:rsidR="004D11E9" w:rsidRDefault="004D11E9" w:rsidP="004D11E9">
      <w:r>
        <w:t xml:space="preserve">For this problem, we need a solution that </w:t>
      </w:r>
      <w:r w:rsidR="002A0464">
        <w:t>one</w:t>
      </w:r>
      <w:r>
        <w:t xml:space="preserve"> can manage their </w:t>
      </w:r>
      <w:r w:rsidR="002A0464">
        <w:t>stock</w:t>
      </w:r>
      <w:r>
        <w:t xml:space="preserve">. So, we decided to find an easier way to get rid of this problem. So, our application attempts to free the user with as much as possible the burden of manual calculation and to keep the track of the </w:t>
      </w:r>
      <w:r w:rsidR="002A0464">
        <w:t>stocks</w:t>
      </w:r>
      <w:r>
        <w:t>.</w:t>
      </w:r>
    </w:p>
    <w:p w14:paraId="578641F7" w14:textId="2E9322FC" w:rsidR="004D11E9" w:rsidRDefault="004D11E9" w:rsidP="004D11E9">
      <w:r>
        <w:t xml:space="preserve">Instead of keeping a diary or a log of the </w:t>
      </w:r>
      <w:r w:rsidR="002A0464">
        <w:t>stocks</w:t>
      </w:r>
      <w:r>
        <w:t xml:space="preserve">, this application enables the user to not just keep the control on the </w:t>
      </w:r>
      <w:r w:rsidR="002A0464">
        <w:t>stocks</w:t>
      </w:r>
      <w:r>
        <w:t xml:space="preserve"> but also to generate and save reports</w:t>
      </w:r>
      <w:r w:rsidR="002A0464">
        <w:t xml:space="preserve"> of the weekly and monthly stocks</w:t>
      </w:r>
      <w:r>
        <w:t>.</w:t>
      </w:r>
      <w:r w:rsidR="002F0016">
        <w:t xml:space="preserve"> </w:t>
      </w:r>
      <w:r>
        <w:t xml:space="preserve">With the help of this application, the user can manage their </w:t>
      </w:r>
      <w:r w:rsidR="002A0464">
        <w:t>stocks in the inventory</w:t>
      </w:r>
      <w:r>
        <w:t xml:space="preserve"> on a daily, weekly and monthly basis. Users can insert and delete </w:t>
      </w:r>
      <w:r w:rsidR="002A0464">
        <w:t>stock in the inventory</w:t>
      </w:r>
      <w:r>
        <w:t xml:space="preserve"> as well as can generate and save their reports.</w:t>
      </w:r>
    </w:p>
    <w:p w14:paraId="29ABDBCA" w14:textId="5B5EA4E7" w:rsidR="00C6554A" w:rsidRDefault="004D11E9" w:rsidP="002F0016">
      <w:r>
        <w:t>The graphical representation of the application is the main part of the system as it appeals to the user more and is easy to understand</w:t>
      </w:r>
      <w:r w:rsidR="002A0464">
        <w:t xml:space="preserve"> because of its simplicity</w:t>
      </w:r>
      <w:r>
        <w:t>.</w:t>
      </w:r>
    </w:p>
    <w:p w14:paraId="58E9113A" w14:textId="0046B9B6" w:rsidR="00CB5374" w:rsidRDefault="00CB5374" w:rsidP="002F0016"/>
    <w:p w14:paraId="344F3437" w14:textId="5D92E531" w:rsidR="00CB5374" w:rsidRDefault="00CB5374" w:rsidP="002F0016"/>
    <w:p w14:paraId="676F6E67" w14:textId="38EB4AF2" w:rsidR="00CB5374" w:rsidRDefault="00CB5374" w:rsidP="002F0016"/>
    <w:p w14:paraId="35A70479" w14:textId="636378A3" w:rsidR="00CB5374" w:rsidRDefault="00CB5374" w:rsidP="002F0016"/>
    <w:p w14:paraId="30C6C296" w14:textId="5423CDA9" w:rsidR="00CB5374" w:rsidRDefault="00CB5374" w:rsidP="002F0016"/>
    <w:p w14:paraId="7C959CB7" w14:textId="77777777" w:rsidR="00CB5374" w:rsidRDefault="00CB5374" w:rsidP="002F0016"/>
    <w:p w14:paraId="6C05F623" w14:textId="0332E153" w:rsidR="003117CE" w:rsidRDefault="003117CE" w:rsidP="003117CE">
      <w:pPr>
        <w:pStyle w:val="Heading1"/>
      </w:pPr>
      <w:r>
        <w:lastRenderedPageBreak/>
        <w:t>Literature Review:</w:t>
      </w:r>
    </w:p>
    <w:p w14:paraId="51FAE306" w14:textId="5CAAA4C6" w:rsidR="003117CE" w:rsidRDefault="00C513D0" w:rsidP="00C513D0">
      <w:pPr>
        <w:pStyle w:val="Heading2"/>
      </w:pPr>
      <w:r>
        <w:t>What is Xam</w:t>
      </w:r>
      <w:r w:rsidR="00935465">
        <w:t>a</w:t>
      </w:r>
      <w:r>
        <w:t>rin?</w:t>
      </w:r>
    </w:p>
    <w:p w14:paraId="394CEA95" w14:textId="77777777" w:rsidR="00C513D0" w:rsidRPr="00C513D0" w:rsidRDefault="00C513D0" w:rsidP="00C513D0">
      <w:r w:rsidRPr="00C513D0">
        <w:t>Xamarin is an open-source platform for building modern and performant applications for iOS, Android, and Windows with .NET. Xamarin is an abstraction layer that manages communication of shared code with underlying platform code. Xamarin runs in a managed environment that provides conveniences such as memory allocation and garbage collection.</w:t>
      </w:r>
    </w:p>
    <w:p w14:paraId="56D02F5E" w14:textId="77777777" w:rsidR="00C513D0" w:rsidRPr="00C513D0" w:rsidRDefault="00C513D0" w:rsidP="00C513D0">
      <w:r w:rsidRPr="00C513D0">
        <w:t>Xamarin enables developers to share an average of 90% of their application across platforms. This pattern allows developers to write all of their business logic in a single language (or reuse existing application code) but achieve native performance, look, and feel on each platform.</w:t>
      </w:r>
    </w:p>
    <w:p w14:paraId="0BB60FCE" w14:textId="77777777" w:rsidR="00C513D0" w:rsidRPr="00C513D0" w:rsidRDefault="00C513D0" w:rsidP="00C513D0">
      <w:r w:rsidRPr="00C513D0">
        <w:t>Xamarin applications can be written on PC or Mac and compile into native application packages, such as an </w:t>
      </w:r>
      <w:r w:rsidRPr="00C513D0">
        <w:rPr>
          <w:b/>
          <w:bCs/>
        </w:rPr>
        <w:t>.apk</w:t>
      </w:r>
      <w:r w:rsidRPr="00C513D0">
        <w:t> file on Android, or an </w:t>
      </w:r>
      <w:r w:rsidRPr="00C513D0">
        <w:rPr>
          <w:b/>
          <w:bCs/>
        </w:rPr>
        <w:t>.ipa</w:t>
      </w:r>
      <w:r w:rsidRPr="00C513D0">
        <w:t> file on iOS.</w:t>
      </w:r>
    </w:p>
    <w:p w14:paraId="425D8AE4" w14:textId="19803139" w:rsidR="00C513D0" w:rsidRDefault="00C513D0" w:rsidP="00C513D0">
      <w:pPr>
        <w:pStyle w:val="Heading2"/>
      </w:pPr>
      <w:r>
        <w:t>Who Xam</w:t>
      </w:r>
      <w:r w:rsidR="00935465">
        <w:t>a</w:t>
      </w:r>
      <w:r>
        <w:t>rin is for?</w:t>
      </w:r>
    </w:p>
    <w:p w14:paraId="31E216E6" w14:textId="77777777" w:rsidR="00C513D0" w:rsidRPr="00C513D0" w:rsidRDefault="00C513D0" w:rsidP="00C513D0">
      <w:r w:rsidRPr="00C513D0">
        <w:t>Xamarin is for developers with the following goals:</w:t>
      </w:r>
    </w:p>
    <w:p w14:paraId="49953206" w14:textId="77777777" w:rsidR="00C513D0" w:rsidRPr="00C513D0" w:rsidRDefault="00C513D0" w:rsidP="00C513D0">
      <w:pPr>
        <w:pStyle w:val="ListParagraph"/>
        <w:numPr>
          <w:ilvl w:val="0"/>
          <w:numId w:val="18"/>
        </w:numPr>
      </w:pPr>
      <w:r w:rsidRPr="00C513D0">
        <w:t>Share code, test and business logic across platforms.</w:t>
      </w:r>
    </w:p>
    <w:p w14:paraId="7BACDA0E" w14:textId="77777777" w:rsidR="00C513D0" w:rsidRPr="00C513D0" w:rsidRDefault="00C513D0" w:rsidP="00C513D0">
      <w:pPr>
        <w:pStyle w:val="ListParagraph"/>
        <w:numPr>
          <w:ilvl w:val="0"/>
          <w:numId w:val="18"/>
        </w:numPr>
      </w:pPr>
      <w:r w:rsidRPr="00C513D0">
        <w:t>Write cross-platform applications in C# with Visual Studio.</w:t>
      </w:r>
    </w:p>
    <w:p w14:paraId="2D5D701C" w14:textId="2EC5ACD6" w:rsidR="00C513D0" w:rsidRDefault="00C513D0" w:rsidP="00C513D0">
      <w:pPr>
        <w:pStyle w:val="Heading2"/>
      </w:pPr>
      <w:r>
        <w:t>How xam</w:t>
      </w:r>
      <w:r w:rsidR="00411661">
        <w:t>A</w:t>
      </w:r>
      <w:r>
        <w:t>rin works?</w:t>
      </w:r>
    </w:p>
    <w:p w14:paraId="53B124CA" w14:textId="77777777" w:rsidR="003E4C7D" w:rsidRDefault="00C513D0" w:rsidP="003E4C7D">
      <w:pPr>
        <w:keepNext/>
        <w:jc w:val="center"/>
      </w:pPr>
      <w:r>
        <w:rPr>
          <w:noProof/>
        </w:rPr>
        <w:drawing>
          <wp:inline distT="0" distB="0" distL="0" distR="0" wp14:anchorId="1A4BDD3B" wp14:editId="093568D5">
            <wp:extent cx="4886325" cy="2003168"/>
            <wp:effectExtent l="0" t="0" r="0" b="0"/>
            <wp:docPr id="6" name="Picture 6" descr="Diagram of Xamar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Xamari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185" cy="2012130"/>
                    </a:xfrm>
                    <a:prstGeom prst="rect">
                      <a:avLst/>
                    </a:prstGeom>
                    <a:noFill/>
                    <a:ln>
                      <a:noFill/>
                    </a:ln>
                  </pic:spPr>
                </pic:pic>
              </a:graphicData>
            </a:graphic>
          </wp:inline>
        </w:drawing>
      </w:r>
    </w:p>
    <w:p w14:paraId="01AD5F0B" w14:textId="7C0C4D5C" w:rsidR="00C513D0" w:rsidRDefault="003E4C7D" w:rsidP="003E4C7D">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1</w:t>
      </w:r>
      <w:r w:rsidR="0027587D">
        <w:rPr>
          <w:noProof/>
        </w:rPr>
        <w:fldChar w:fldCharType="end"/>
      </w:r>
      <w:r>
        <w:t xml:space="preserve"> Working of the Xamrine</w:t>
      </w:r>
    </w:p>
    <w:p w14:paraId="38B5763C" w14:textId="77777777" w:rsidR="00C513D0" w:rsidRPr="00C513D0" w:rsidRDefault="00C513D0" w:rsidP="00C513D0">
      <w:r w:rsidRPr="00C513D0">
        <w:lastRenderedPageBreak/>
        <w:t>The diagram shows the overall architecture of a cross-platform Xamarin application. Xamarin allows you to create native UI on each platform and write business logic in C# that is shared across platforms. In most cases, 80% of application code is sharable using Xamarin.</w:t>
      </w:r>
    </w:p>
    <w:p w14:paraId="64DA2212" w14:textId="62015C28" w:rsidR="00C513D0" w:rsidRDefault="00C513D0" w:rsidP="00C513D0">
      <w:r w:rsidRPr="00C513D0">
        <w:t>Xamarin is built on top of .NET, which automatically handles tasks such as memory allocation, garbage collection and interoperability with underlying platforms.</w:t>
      </w:r>
    </w:p>
    <w:p w14:paraId="69396556" w14:textId="554C1768" w:rsidR="00F531A2" w:rsidRDefault="00F531A2" w:rsidP="00F531A2">
      <w:pPr>
        <w:pStyle w:val="Heading2"/>
      </w:pPr>
      <w:r>
        <w:t>What is Agile SDLC?</w:t>
      </w:r>
    </w:p>
    <w:p w14:paraId="632AE2E5" w14:textId="12AA0DE5" w:rsidR="00F531A2" w:rsidRDefault="00F93260" w:rsidP="00F93260">
      <w:pPr>
        <w:rPr>
          <w:shd w:val="clear" w:color="auto" w:fill="FFFFFF"/>
        </w:rPr>
      </w:pPr>
      <w:r w:rsidRPr="00F93260">
        <w:rPr>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20E3D5F2" w14:textId="1EABC580" w:rsidR="00CB5374" w:rsidRDefault="00CB5374" w:rsidP="00F93260">
      <w:pPr>
        <w:rPr>
          <w:shd w:val="clear" w:color="auto" w:fill="FFFFFF"/>
        </w:rPr>
      </w:pPr>
      <w:r>
        <w:rPr>
          <w:shd w:val="clear" w:color="auto" w:fill="FFFFFF"/>
        </w:rPr>
        <w:t>The Steps that are followed by the Agile SDLC are stated as follows:</w:t>
      </w:r>
    </w:p>
    <w:p w14:paraId="4F8EB03B" w14:textId="77777777" w:rsidR="003E4C7D" w:rsidRDefault="004B37F2" w:rsidP="003E4C7D">
      <w:pPr>
        <w:keepNext/>
        <w:jc w:val="center"/>
      </w:pPr>
      <w:r>
        <w:rPr>
          <w:noProof/>
        </w:rPr>
        <w:drawing>
          <wp:inline distT="0" distB="0" distL="0" distR="0" wp14:anchorId="2EE69B49" wp14:editId="7574AD24">
            <wp:extent cx="2762250" cy="2791245"/>
            <wp:effectExtent l="0" t="0" r="0" b="9525"/>
            <wp:docPr id="9" name="Picture 9" descr="Agile in SDLC | Characteristics and Functionality of Agile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n SDLC | Characteristics and Functionality of Agile in SDLC"/>
                    <pic:cNvPicPr>
                      <a:picLocks noChangeAspect="1" noChangeArrowheads="1"/>
                    </pic:cNvPicPr>
                  </pic:nvPicPr>
                  <pic:blipFill rotWithShape="1">
                    <a:blip r:embed="rId9">
                      <a:extLst>
                        <a:ext uri="{28A0092B-C50C-407E-A947-70E740481C1C}">
                          <a14:useLocalDpi xmlns:a14="http://schemas.microsoft.com/office/drawing/2010/main" val="0"/>
                        </a:ext>
                      </a:extLst>
                    </a:blip>
                    <a:srcRect l="11807" r="18301"/>
                    <a:stretch/>
                  </pic:blipFill>
                  <pic:spPr bwMode="auto">
                    <a:xfrm>
                      <a:off x="0" y="0"/>
                      <a:ext cx="2768483" cy="2797543"/>
                    </a:xfrm>
                    <a:prstGeom prst="rect">
                      <a:avLst/>
                    </a:prstGeom>
                    <a:noFill/>
                    <a:ln>
                      <a:noFill/>
                    </a:ln>
                    <a:extLst>
                      <a:ext uri="{53640926-AAD7-44D8-BBD7-CCE9431645EC}">
                        <a14:shadowObscured xmlns:a14="http://schemas.microsoft.com/office/drawing/2010/main"/>
                      </a:ext>
                    </a:extLst>
                  </pic:spPr>
                </pic:pic>
              </a:graphicData>
            </a:graphic>
          </wp:inline>
        </w:drawing>
      </w:r>
    </w:p>
    <w:p w14:paraId="3EC48914" w14:textId="55019052" w:rsidR="00CB5374" w:rsidRDefault="003E4C7D" w:rsidP="003E4C7D">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2</w:t>
      </w:r>
      <w:r w:rsidR="0027587D">
        <w:rPr>
          <w:noProof/>
        </w:rPr>
        <w:fldChar w:fldCharType="end"/>
      </w:r>
      <w:r>
        <w:t xml:space="preserve"> Steps for the Agile SDLC</w:t>
      </w:r>
    </w:p>
    <w:p w14:paraId="5CC6D79F" w14:textId="534AE42C" w:rsidR="003E4C7D" w:rsidRDefault="003E4C7D" w:rsidP="003E4C7D"/>
    <w:p w14:paraId="7B205E06" w14:textId="77777777" w:rsidR="003E4C7D" w:rsidRPr="003E4C7D" w:rsidRDefault="003E4C7D" w:rsidP="003E4C7D"/>
    <w:p w14:paraId="411BA0BD" w14:textId="717EDE39" w:rsidR="00C6554A" w:rsidRPr="00D5413C" w:rsidRDefault="002F0016" w:rsidP="002F0016">
      <w:pPr>
        <w:pStyle w:val="Heading1"/>
      </w:pPr>
      <w:r>
        <w:lastRenderedPageBreak/>
        <w:t>Tools and Technology Requirement:</w:t>
      </w:r>
    </w:p>
    <w:p w14:paraId="089B9ECE" w14:textId="7A043922" w:rsidR="002F0016" w:rsidRPr="002F0016" w:rsidRDefault="002F0016" w:rsidP="002F0016">
      <w:pPr>
        <w:rPr>
          <w:b/>
          <w:bCs/>
        </w:rPr>
      </w:pPr>
      <w:r w:rsidRPr="002F0016">
        <w:rPr>
          <w:b/>
          <w:bCs/>
        </w:rPr>
        <w:t>Hardware</w:t>
      </w:r>
      <w:r w:rsidR="00B4064C">
        <w:rPr>
          <w:b/>
          <w:bCs/>
        </w:rPr>
        <w:t xml:space="preserve"> Requirements:</w:t>
      </w:r>
    </w:p>
    <w:p w14:paraId="552801FA" w14:textId="77777777" w:rsidR="002F0016" w:rsidRPr="002F0016" w:rsidRDefault="002F0016" w:rsidP="002F0016">
      <w:pPr>
        <w:rPr>
          <w:b/>
          <w:bCs/>
        </w:rPr>
      </w:pPr>
      <w:r w:rsidRPr="002F0016">
        <w:rPr>
          <w:b/>
          <w:bCs/>
        </w:rPr>
        <w:t>Processor</w:t>
      </w:r>
    </w:p>
    <w:p w14:paraId="7AE0B60C" w14:textId="77777777" w:rsidR="002F0016" w:rsidRPr="002F0016" w:rsidRDefault="002F0016" w:rsidP="002F0016">
      <w:r w:rsidRPr="002F0016">
        <w:t>Intel ® Core™ i3-2370 CPU @2.40GHz</w:t>
      </w:r>
    </w:p>
    <w:p w14:paraId="19B4EF96" w14:textId="77777777" w:rsidR="002F0016" w:rsidRPr="002F0016" w:rsidRDefault="002F0016" w:rsidP="002F0016">
      <w:pPr>
        <w:rPr>
          <w:b/>
          <w:bCs/>
        </w:rPr>
      </w:pPr>
      <w:r w:rsidRPr="002F0016">
        <w:rPr>
          <w:b/>
          <w:bCs/>
        </w:rPr>
        <w:t>Installed Memory (RAM)</w:t>
      </w:r>
    </w:p>
    <w:p w14:paraId="4D57FF78" w14:textId="77777777" w:rsidR="002F0016" w:rsidRPr="002F0016" w:rsidRDefault="002F0016" w:rsidP="002F0016">
      <w:r w:rsidRPr="002F0016">
        <w:t>1.00 GB or above</w:t>
      </w:r>
    </w:p>
    <w:p w14:paraId="43F07E5A" w14:textId="1A2D6DD1" w:rsidR="002F0016" w:rsidRPr="002F0016" w:rsidRDefault="00B4064C" w:rsidP="002F0016">
      <w:pPr>
        <w:rPr>
          <w:b/>
          <w:bCs/>
        </w:rPr>
      </w:pPr>
      <w:r>
        <w:rPr>
          <w:b/>
          <w:bCs/>
        </w:rPr>
        <w:t>Software Requirements:</w:t>
      </w:r>
    </w:p>
    <w:p w14:paraId="1A83C6C9" w14:textId="77777777" w:rsidR="002F0016" w:rsidRDefault="002F0016" w:rsidP="002F0016">
      <w:pPr>
        <w:rPr>
          <w:rFonts w:ascii="Times New Roman" w:hAnsi="Times New Roman" w:cs="Times New Roman"/>
          <w:color w:val="333333"/>
        </w:rPr>
      </w:pPr>
      <w:r>
        <w:rPr>
          <w:rFonts w:ascii="Times New Roman" w:hAnsi="Times New Roman" w:cs="Times New Roman"/>
          <w:color w:val="333333"/>
        </w:rPr>
        <w:t>Android 4.4 Kitkat or above.</w:t>
      </w:r>
    </w:p>
    <w:p w14:paraId="7C2C21C7" w14:textId="0BBB4D85" w:rsidR="002F0016" w:rsidRPr="002F0016" w:rsidRDefault="002F0016" w:rsidP="002F0016">
      <w:pPr>
        <w:rPr>
          <w:rFonts w:ascii="Times New Roman" w:hAnsi="Times New Roman" w:cs="Times New Roman"/>
          <w:color w:val="333333"/>
        </w:rPr>
      </w:pPr>
      <w:r>
        <w:rPr>
          <w:rFonts w:ascii="Times New Roman" w:hAnsi="Times New Roman" w:cs="Times New Roman"/>
          <w:color w:val="333333"/>
        </w:rPr>
        <w:t xml:space="preserve">IOS 9 above </w:t>
      </w:r>
    </w:p>
    <w:p w14:paraId="4418BC63" w14:textId="77777777" w:rsidR="002F0016" w:rsidRPr="002F0016" w:rsidRDefault="002F0016" w:rsidP="002F0016">
      <w:pPr>
        <w:rPr>
          <w:rFonts w:ascii="Times New Roman" w:hAnsi="Times New Roman" w:cs="Times New Roman"/>
          <w:b/>
          <w:bCs/>
          <w:color w:val="333333"/>
        </w:rPr>
      </w:pPr>
      <w:r w:rsidRPr="002F0016">
        <w:rPr>
          <w:rFonts w:ascii="Times New Roman" w:hAnsi="Times New Roman" w:cs="Times New Roman"/>
          <w:b/>
          <w:bCs/>
          <w:color w:val="333333"/>
        </w:rPr>
        <w:t>Software Interface</w:t>
      </w:r>
    </w:p>
    <w:p w14:paraId="04000DCA" w14:textId="77777777" w:rsidR="002F0016" w:rsidRPr="002F0016" w:rsidRDefault="002F0016" w:rsidP="002F0016">
      <w:r w:rsidRPr="002F0016">
        <w:t>Client-Side</w:t>
      </w:r>
    </w:p>
    <w:p w14:paraId="111DC079" w14:textId="77777777" w:rsidR="002F0016" w:rsidRPr="002F0016" w:rsidRDefault="002F0016" w:rsidP="002F0016">
      <w:r w:rsidRPr="002F0016">
        <w:t>Android Mobile</w:t>
      </w:r>
    </w:p>
    <w:p w14:paraId="3D6D9D60" w14:textId="5142CD9C" w:rsidR="002F0016" w:rsidRPr="002F0016" w:rsidRDefault="00F377F9" w:rsidP="002F0016">
      <w:pPr>
        <w:rPr>
          <w:b/>
          <w:bCs/>
        </w:rPr>
      </w:pPr>
      <w:r>
        <w:rPr>
          <w:b/>
          <w:bCs/>
        </w:rPr>
        <w:t>Development Software:</w:t>
      </w:r>
    </w:p>
    <w:p w14:paraId="6A7E6C1A" w14:textId="0F0612F7" w:rsidR="00DD430E" w:rsidRDefault="002F0016" w:rsidP="002F0016">
      <w:r>
        <w:t>Xamarin</w:t>
      </w:r>
    </w:p>
    <w:p w14:paraId="5A58A25C" w14:textId="273BAB8B" w:rsidR="00B3250C" w:rsidRDefault="00B3250C" w:rsidP="00B3250C">
      <w:pPr>
        <w:pStyle w:val="Heading1"/>
      </w:pPr>
      <w:r>
        <w:t>Modules of the Application:</w:t>
      </w:r>
    </w:p>
    <w:p w14:paraId="7A2FEBBD" w14:textId="77777777" w:rsidR="00B3250C" w:rsidRPr="00B3250C" w:rsidRDefault="00B3250C" w:rsidP="00B3250C">
      <w:r w:rsidRPr="00B3250C">
        <w:t>The modules which are currently covered are:</w:t>
      </w:r>
    </w:p>
    <w:p w14:paraId="1B73A9D9" w14:textId="7223D650" w:rsidR="00B3250C" w:rsidRDefault="00DD430E" w:rsidP="00B3250C">
      <w:pPr>
        <w:rPr>
          <w:b/>
          <w:bCs/>
        </w:rPr>
      </w:pPr>
      <w:r>
        <w:rPr>
          <w:b/>
          <w:bCs/>
        </w:rPr>
        <w:t>Sign up/Login:</w:t>
      </w:r>
    </w:p>
    <w:p w14:paraId="08939DD0" w14:textId="401081A5" w:rsidR="00DD430E" w:rsidRPr="00DD430E" w:rsidRDefault="00DD430E" w:rsidP="00B3250C">
      <w:r>
        <w:t>The module is responsible for the sign up a new user in the application so that the user can use the application.</w:t>
      </w:r>
      <w:r w:rsidR="006361FC">
        <w:t xml:space="preserve"> For the sake of the Signing up the user have to press the </w:t>
      </w:r>
      <w:r w:rsidR="00192BE8">
        <w:t>sign-up</w:t>
      </w:r>
      <w:r w:rsidR="006361FC">
        <w:t xml:space="preserve"> button on the main screen than a new page will appear where the user will enter the “username”, “password”, “confirm password”, “first name”, “last name” and “account type”.</w:t>
      </w:r>
      <w:r w:rsidR="00192BE8">
        <w:t xml:space="preserve"> If the user is a previously registered </w:t>
      </w:r>
      <w:r w:rsidR="00D41BD1">
        <w:t>user,</w:t>
      </w:r>
      <w:r w:rsidR="00192BE8">
        <w:t xml:space="preserve"> then the user </w:t>
      </w:r>
      <w:r w:rsidR="00D41BD1">
        <w:t>has</w:t>
      </w:r>
      <w:r w:rsidR="00192BE8">
        <w:t xml:space="preserve"> to press the Login button on the main screen </w:t>
      </w:r>
      <w:r w:rsidR="00192BE8">
        <w:lastRenderedPageBreak/>
        <w:t>and enter the username and password of the user and the application will ready to go and will take the user to the main menu.</w:t>
      </w:r>
    </w:p>
    <w:p w14:paraId="3B701A18" w14:textId="544A5C06" w:rsidR="00B3250C" w:rsidRPr="00B3250C" w:rsidRDefault="00B3250C" w:rsidP="00B3250C">
      <w:r w:rsidRPr="00B3250C">
        <w:rPr>
          <w:b/>
          <w:bCs/>
        </w:rPr>
        <w:t xml:space="preserve">Modify </w:t>
      </w:r>
      <w:r w:rsidR="00D16186">
        <w:rPr>
          <w:b/>
          <w:bCs/>
        </w:rPr>
        <w:t>Inventory Products</w:t>
      </w:r>
      <w:r w:rsidR="00D41BD1">
        <w:rPr>
          <w:b/>
          <w:bCs/>
        </w:rPr>
        <w:t>:</w:t>
      </w:r>
    </w:p>
    <w:p w14:paraId="56A5D738" w14:textId="0E637FE6" w:rsidR="00B3250C" w:rsidRPr="00B3250C" w:rsidRDefault="00B3250C" w:rsidP="00B3250C">
      <w:r w:rsidRPr="00B3250C">
        <w:t xml:space="preserve">If the user wants to delete </w:t>
      </w:r>
      <w:r w:rsidR="00D16186">
        <w:t>any</w:t>
      </w:r>
      <w:r w:rsidRPr="00B3250C">
        <w:t xml:space="preserve"> </w:t>
      </w:r>
      <w:r w:rsidR="00D16186">
        <w:t>inventory product</w:t>
      </w:r>
      <w:r w:rsidR="00DD430E" w:rsidRPr="00B3250C">
        <w:t>,</w:t>
      </w:r>
      <w:r w:rsidRPr="00B3250C">
        <w:t xml:space="preserve"> then the user has to click the </w:t>
      </w:r>
      <w:r w:rsidR="00D16186">
        <w:t xml:space="preserve">product in the inventory that </w:t>
      </w:r>
      <w:r w:rsidR="008C1C2D">
        <w:t xml:space="preserve">is </w:t>
      </w:r>
      <w:r w:rsidR="008C1C2D" w:rsidRPr="00B3250C">
        <w:t>available</w:t>
      </w:r>
      <w:r w:rsidRPr="00B3250C">
        <w:t xml:space="preserve"> in the </w:t>
      </w:r>
      <w:r w:rsidR="00D16186">
        <w:t>inventory list</w:t>
      </w:r>
      <w:r w:rsidRPr="00B3250C">
        <w:t xml:space="preserve"> then </w:t>
      </w:r>
      <w:r w:rsidR="00D16186">
        <w:t>press the delete button in the navigation bar and the product will be deleted from the inventory.</w:t>
      </w:r>
    </w:p>
    <w:p w14:paraId="333E6AA4" w14:textId="43B93E27" w:rsidR="00B3250C" w:rsidRPr="00B3250C" w:rsidRDefault="00B3250C" w:rsidP="00B3250C">
      <w:r w:rsidRPr="00B3250C">
        <w:rPr>
          <w:b/>
          <w:bCs/>
        </w:rPr>
        <w:t xml:space="preserve">Filter </w:t>
      </w:r>
      <w:r w:rsidR="008C1C2D">
        <w:rPr>
          <w:b/>
          <w:bCs/>
        </w:rPr>
        <w:t>Product</w:t>
      </w:r>
      <w:r w:rsidRPr="00B3250C">
        <w:rPr>
          <w:b/>
          <w:bCs/>
        </w:rPr>
        <w:t xml:space="preserve"> view</w:t>
      </w:r>
      <w:r w:rsidR="00D41BD1">
        <w:rPr>
          <w:b/>
          <w:bCs/>
        </w:rPr>
        <w:t>:</w:t>
      </w:r>
    </w:p>
    <w:p w14:paraId="7C8DF39C" w14:textId="78B9F332" w:rsidR="00B3250C" w:rsidRPr="00B3250C" w:rsidRDefault="00B3250C" w:rsidP="00B3250C">
      <w:r w:rsidRPr="00B3250C">
        <w:t xml:space="preserve">In the </w:t>
      </w:r>
      <w:r w:rsidR="008C1C2D">
        <w:t>search tab</w:t>
      </w:r>
      <w:r w:rsidRPr="00B3250C">
        <w:t xml:space="preserve">, the user can filter the </w:t>
      </w:r>
      <w:r w:rsidR="008C1C2D">
        <w:t>product</w:t>
      </w:r>
      <w:r w:rsidRPr="00B3250C">
        <w:t xml:space="preserve">. </w:t>
      </w:r>
      <w:r w:rsidR="008C1C2D">
        <w:t>The user can just enter the name of the product or the type of the product in the search bar and all the products will be filtered and only the products related to the keyword that is entered to the search bar will appear in the inventory list</w:t>
      </w:r>
      <w:r w:rsidRPr="00B3250C">
        <w:t>.</w:t>
      </w:r>
    </w:p>
    <w:p w14:paraId="6CC7A64C" w14:textId="34922E31" w:rsidR="00B3250C" w:rsidRPr="00B3250C" w:rsidRDefault="00D41BD1" w:rsidP="00B3250C">
      <w:r>
        <w:rPr>
          <w:b/>
          <w:bCs/>
        </w:rPr>
        <w:t>Add inventory Products:</w:t>
      </w:r>
    </w:p>
    <w:p w14:paraId="2A62D914" w14:textId="6826813D" w:rsidR="00D41BD1" w:rsidRPr="00B3250C" w:rsidRDefault="00D41BD1" w:rsidP="00D41BD1">
      <w:r w:rsidRPr="00B3250C">
        <w:t xml:space="preserve">If the user wants to </w:t>
      </w:r>
      <w:r>
        <w:t>add</w:t>
      </w:r>
      <w:r w:rsidRPr="00B3250C">
        <w:t xml:space="preserve"> </w:t>
      </w:r>
      <w:r>
        <w:t>any</w:t>
      </w:r>
      <w:r w:rsidRPr="00B3250C">
        <w:t xml:space="preserve"> </w:t>
      </w:r>
      <w:r>
        <w:t>inventory product</w:t>
      </w:r>
      <w:r w:rsidRPr="00B3250C">
        <w:t>, then the user has to click the</w:t>
      </w:r>
      <w:r>
        <w:t xml:space="preserve"> +</w:t>
      </w:r>
      <w:r w:rsidRPr="00B3250C">
        <w:t xml:space="preserve"> </w:t>
      </w:r>
      <w:r>
        <w:t xml:space="preserve">product in the navigation menu bar then a new page will open here you have to enter the product name, price of the product and can add the product image </w:t>
      </w:r>
      <w:r w:rsidR="00757653">
        <w:t>URL</w:t>
      </w:r>
      <w:r>
        <w:t xml:space="preserve"> then the product will be added into the inventory.</w:t>
      </w:r>
    </w:p>
    <w:p w14:paraId="39E6CBDD" w14:textId="77777777" w:rsidR="00B3250C" w:rsidRPr="00B3250C" w:rsidRDefault="00B3250C" w:rsidP="00B3250C">
      <w:r w:rsidRPr="00B3250C">
        <w:rPr>
          <w:b/>
          <w:bCs/>
        </w:rPr>
        <w:t>Multiple Accounts</w:t>
      </w:r>
    </w:p>
    <w:p w14:paraId="1EEDEDC4" w14:textId="7B46505A" w:rsidR="005E57AD" w:rsidRDefault="00B3250C" w:rsidP="00B3250C">
      <w:r w:rsidRPr="00B3250C">
        <w:t xml:space="preserve">Users can create multiple accounts. In the account tab. User has the option available for creating a new account.  Users will click the “+” sign button then a dialog will appear on the screen and the user can enter the name of the account then that name will be saved in the account tab. If a user wants to delete the particular </w:t>
      </w:r>
      <w:r w:rsidR="00DD430E" w:rsidRPr="00B3250C">
        <w:t>account,</w:t>
      </w:r>
      <w:r w:rsidRPr="00B3250C">
        <w:t xml:space="preserve"> then the user has to l click the account name user want to delete. Then that account will be deleted.</w:t>
      </w:r>
    </w:p>
    <w:p w14:paraId="68FA2C2C" w14:textId="607D8CC4" w:rsidR="00DD430E" w:rsidRDefault="00DD430E" w:rsidP="00B3250C"/>
    <w:p w14:paraId="4B8E33EA" w14:textId="77777777" w:rsidR="00DD430E" w:rsidRDefault="00DD430E" w:rsidP="00B3250C"/>
    <w:p w14:paraId="68883D48" w14:textId="437DCA25" w:rsidR="005E57AD" w:rsidRDefault="005E57AD" w:rsidP="005E57AD">
      <w:pPr>
        <w:pStyle w:val="Heading1"/>
        <w:rPr>
          <w:rFonts w:eastAsia="Times New Roman"/>
        </w:rPr>
      </w:pPr>
      <w:r>
        <w:rPr>
          <w:rFonts w:eastAsia="Times New Roman"/>
        </w:rPr>
        <w:lastRenderedPageBreak/>
        <w:t>Sequence Diagram:</w:t>
      </w:r>
    </w:p>
    <w:p w14:paraId="4BC0D657" w14:textId="16C920FD" w:rsidR="005E57AD" w:rsidRPr="005E57AD" w:rsidRDefault="005E57AD" w:rsidP="005E57AD">
      <w:r>
        <w:t xml:space="preserve">The sequence diagram for the </w:t>
      </w:r>
      <w:r w:rsidR="00BE0DB5">
        <w:t xml:space="preserve">Inventory Management </w:t>
      </w:r>
      <w:r>
        <w:t xml:space="preserve">application </w:t>
      </w:r>
      <w:r w:rsidR="003117CE">
        <w:t>is</w:t>
      </w:r>
      <w:r>
        <w:t xml:space="preserve"> stated as follows:</w:t>
      </w:r>
    </w:p>
    <w:p w14:paraId="2A17E3C6" w14:textId="77777777" w:rsidR="00517702" w:rsidRDefault="005E57AD" w:rsidP="00517702">
      <w:pPr>
        <w:keepNext/>
        <w:jc w:val="center"/>
      </w:pPr>
      <w:r>
        <w:rPr>
          <w:noProof/>
        </w:rPr>
        <w:drawing>
          <wp:inline distT="0" distB="0" distL="0" distR="0" wp14:anchorId="1D699958" wp14:editId="45DB48B9">
            <wp:extent cx="5486400"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707765"/>
                    </a:xfrm>
                    <a:prstGeom prst="rect">
                      <a:avLst/>
                    </a:prstGeom>
                  </pic:spPr>
                </pic:pic>
              </a:graphicData>
            </a:graphic>
          </wp:inline>
        </w:drawing>
      </w:r>
    </w:p>
    <w:p w14:paraId="6D379F32" w14:textId="079FCF72" w:rsidR="005E57AD" w:rsidRDefault="00517702" w:rsidP="00517702">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3</w:t>
      </w:r>
      <w:r w:rsidR="0027587D">
        <w:rPr>
          <w:noProof/>
        </w:rPr>
        <w:fldChar w:fldCharType="end"/>
      </w:r>
      <w:r>
        <w:t xml:space="preserve"> Sequence Diagram for the Inventory Management Application</w:t>
      </w:r>
    </w:p>
    <w:p w14:paraId="254FD1E9" w14:textId="7F6B4F43" w:rsidR="001322A7" w:rsidRPr="001322A7" w:rsidRDefault="001322A7" w:rsidP="001322A7">
      <w:r>
        <w:t xml:space="preserve">User is now creating information inside the application selecting the option for the </w:t>
      </w:r>
      <w:r w:rsidR="00A15E6E">
        <w:t>inventory stocks</w:t>
      </w:r>
      <w:r>
        <w:t xml:space="preserve"> to be added which will then displays the form to be filled to add</w:t>
      </w:r>
      <w:r w:rsidR="00A15E6E">
        <w:t>ed</w:t>
      </w:r>
      <w:r>
        <w:t xml:space="preserve"> the </w:t>
      </w:r>
      <w:r w:rsidR="00A15E6E">
        <w:t>inventory item</w:t>
      </w:r>
      <w:r>
        <w:t xml:space="preserve">. And store the </w:t>
      </w:r>
      <w:r w:rsidR="00A15E6E">
        <w:t>inventory item</w:t>
      </w:r>
      <w:r>
        <w:t xml:space="preserve"> in the database that then can be displayed </w:t>
      </w:r>
      <w:r w:rsidR="00A01D6C">
        <w:t>in the inventory list inside the application</w:t>
      </w:r>
      <w:r>
        <w:t>.</w:t>
      </w:r>
    </w:p>
    <w:p w14:paraId="64C50F3C" w14:textId="77777777" w:rsidR="00517702" w:rsidRDefault="005E57AD" w:rsidP="00517702">
      <w:pPr>
        <w:keepNext/>
        <w:jc w:val="center"/>
      </w:pPr>
      <w:r>
        <w:rPr>
          <w:noProof/>
        </w:rPr>
        <w:lastRenderedPageBreak/>
        <w:drawing>
          <wp:inline distT="0" distB="0" distL="0" distR="0" wp14:anchorId="131325FF" wp14:editId="1B7C9713">
            <wp:extent cx="548640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31870"/>
                    </a:xfrm>
                    <a:prstGeom prst="rect">
                      <a:avLst/>
                    </a:prstGeom>
                  </pic:spPr>
                </pic:pic>
              </a:graphicData>
            </a:graphic>
          </wp:inline>
        </w:drawing>
      </w:r>
    </w:p>
    <w:p w14:paraId="05FA5E43" w14:textId="79C23951" w:rsidR="001366DD" w:rsidRDefault="00517702" w:rsidP="00517702">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4</w:t>
      </w:r>
      <w:r w:rsidR="0027587D">
        <w:rPr>
          <w:noProof/>
        </w:rPr>
        <w:fldChar w:fldCharType="end"/>
      </w:r>
      <w:r>
        <w:t xml:space="preserve"> Sequence Diagram for the Inventory Management Application</w:t>
      </w:r>
    </w:p>
    <w:p w14:paraId="26FB6C7E" w14:textId="744007A7" w:rsidR="004B5E3B" w:rsidRPr="004B5E3B" w:rsidRDefault="004B5E3B" w:rsidP="004B5E3B">
      <w:r>
        <w:t xml:space="preserve">The above stated sequence diagram shows that how a new user can create account in the </w:t>
      </w:r>
      <w:r w:rsidR="006032E1">
        <w:t>inventory management</w:t>
      </w:r>
      <w:r>
        <w:t xml:space="preserve"> application for the sake of </w:t>
      </w:r>
      <w:r w:rsidR="006032E1">
        <w:t>management</w:t>
      </w:r>
      <w:r>
        <w:t xml:space="preserve"> of the </w:t>
      </w:r>
      <w:r w:rsidR="006032E1">
        <w:t>inventory stocks</w:t>
      </w:r>
      <w:r>
        <w:t>.</w:t>
      </w:r>
    </w:p>
    <w:p w14:paraId="4D780B85" w14:textId="7A2F5FB7" w:rsidR="00AE2CDA" w:rsidRDefault="00AE2CDA" w:rsidP="00AE2CDA">
      <w:pPr>
        <w:pStyle w:val="Heading1"/>
      </w:pPr>
      <w:r>
        <w:lastRenderedPageBreak/>
        <w:t xml:space="preserve">Working of the </w:t>
      </w:r>
      <w:r w:rsidR="006032E1">
        <w:t>Inventory Management</w:t>
      </w:r>
      <w:r>
        <w:t xml:space="preserve"> App</w:t>
      </w:r>
      <w:r w:rsidR="006032E1">
        <w:t>lication</w:t>
      </w:r>
      <w:r>
        <w:t>:</w:t>
      </w:r>
    </w:p>
    <w:p w14:paraId="3C4E4EB6" w14:textId="77777777" w:rsidR="00475A15" w:rsidRDefault="006032E1" w:rsidP="00475A15">
      <w:pPr>
        <w:keepNext/>
        <w:jc w:val="center"/>
      </w:pPr>
      <w:r>
        <w:rPr>
          <w:noProof/>
        </w:rPr>
        <w:drawing>
          <wp:inline distT="0" distB="0" distL="0" distR="0" wp14:anchorId="33380F31" wp14:editId="28D9F142">
            <wp:extent cx="1676400" cy="3666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cstate="print">
                      <a:extLst>
                        <a:ext uri="{28A0092B-C50C-407E-A947-70E740481C1C}">
                          <a14:useLocalDpi xmlns:a14="http://schemas.microsoft.com/office/drawing/2010/main" val="0"/>
                        </a:ext>
                      </a:extLst>
                    </a:blip>
                    <a:srcRect t="4143"/>
                    <a:stretch/>
                  </pic:blipFill>
                  <pic:spPr bwMode="auto">
                    <a:xfrm>
                      <a:off x="0" y="0"/>
                      <a:ext cx="1681721" cy="3678045"/>
                    </a:xfrm>
                    <a:prstGeom prst="rect">
                      <a:avLst/>
                    </a:prstGeom>
                    <a:ln>
                      <a:noFill/>
                    </a:ln>
                    <a:extLst>
                      <a:ext uri="{53640926-AAD7-44D8-BBD7-CCE9431645EC}">
                        <a14:shadowObscured xmlns:a14="http://schemas.microsoft.com/office/drawing/2010/main"/>
                      </a:ext>
                    </a:extLst>
                  </pic:spPr>
                </pic:pic>
              </a:graphicData>
            </a:graphic>
          </wp:inline>
        </w:drawing>
      </w:r>
    </w:p>
    <w:p w14:paraId="7CA6C2AE" w14:textId="60E25B1D" w:rsidR="00AE2CDA" w:rsidRDefault="00475A15" w:rsidP="00475A15">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5</w:t>
      </w:r>
      <w:r w:rsidR="0027587D">
        <w:rPr>
          <w:noProof/>
        </w:rPr>
        <w:fldChar w:fldCharType="end"/>
      </w:r>
      <w:r>
        <w:t xml:space="preserve"> Main Page of the Inventory Management Application</w:t>
      </w:r>
    </w:p>
    <w:p w14:paraId="3C89FF70" w14:textId="5FA81E73" w:rsidR="00475A15" w:rsidRDefault="00475A15" w:rsidP="00475A15">
      <w:r>
        <w:t xml:space="preserve">Here by opening the inventory management application this page will open up here the user can sign in if he/she is a previous user otherwise the user has to press the </w:t>
      </w:r>
      <w:r w:rsidR="005C3D1E">
        <w:t>sign-up</w:t>
      </w:r>
      <w:r>
        <w:t xml:space="preserve"> button and enter the details and then sign in.</w:t>
      </w:r>
    </w:p>
    <w:p w14:paraId="4FA50CC7" w14:textId="09E7FBEC" w:rsidR="005C3D1E" w:rsidRDefault="005C3D1E" w:rsidP="00475A15"/>
    <w:p w14:paraId="23B8471B" w14:textId="6F8C9D63" w:rsidR="005C3D1E" w:rsidRDefault="005C3D1E" w:rsidP="00475A15"/>
    <w:p w14:paraId="007EE338" w14:textId="1EDF7F63" w:rsidR="005C3D1E" w:rsidRDefault="005C3D1E" w:rsidP="00475A15"/>
    <w:p w14:paraId="7F26BA9A" w14:textId="0BD18FC9" w:rsidR="005C3D1E" w:rsidRDefault="005C3D1E" w:rsidP="00475A15"/>
    <w:p w14:paraId="0185C832" w14:textId="045DE628" w:rsidR="005C3D1E" w:rsidRDefault="005C3D1E" w:rsidP="00475A15"/>
    <w:p w14:paraId="215344A8" w14:textId="127DA1E1" w:rsidR="005C3D1E" w:rsidRDefault="005C3D1E" w:rsidP="00475A15"/>
    <w:p w14:paraId="78B7FBCE" w14:textId="77777777" w:rsidR="005C3D1E" w:rsidRDefault="005C3D1E" w:rsidP="00475A15"/>
    <w:p w14:paraId="505A8877" w14:textId="094871D1" w:rsidR="005C3D1E" w:rsidRDefault="005C3D1E" w:rsidP="005C3D1E">
      <w:pPr>
        <w:rPr>
          <w:b/>
          <w:bCs/>
        </w:rPr>
      </w:pPr>
      <w:r>
        <w:rPr>
          <w:b/>
          <w:bCs/>
        </w:rPr>
        <w:lastRenderedPageBreak/>
        <w:t>Sign up:</w:t>
      </w:r>
    </w:p>
    <w:p w14:paraId="282EA595" w14:textId="77777777" w:rsidR="00932C1C" w:rsidRDefault="005C3D1E" w:rsidP="00932C1C">
      <w:pPr>
        <w:keepNext/>
        <w:jc w:val="center"/>
      </w:pPr>
      <w:r>
        <w:rPr>
          <w:b/>
          <w:bCs/>
          <w:noProof/>
        </w:rPr>
        <w:drawing>
          <wp:inline distT="0" distB="0" distL="0" distR="0" wp14:anchorId="1D3F0B8A" wp14:editId="5DA0A580">
            <wp:extent cx="2275205" cy="5000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cstate="print">
                      <a:extLst>
                        <a:ext uri="{28A0092B-C50C-407E-A947-70E740481C1C}">
                          <a14:useLocalDpi xmlns:a14="http://schemas.microsoft.com/office/drawing/2010/main" val="0"/>
                        </a:ext>
                      </a:extLst>
                    </a:blip>
                    <a:srcRect t="3670"/>
                    <a:stretch/>
                  </pic:blipFill>
                  <pic:spPr bwMode="auto">
                    <a:xfrm>
                      <a:off x="0" y="0"/>
                      <a:ext cx="2280545" cy="5012341"/>
                    </a:xfrm>
                    <a:prstGeom prst="rect">
                      <a:avLst/>
                    </a:prstGeom>
                    <a:ln>
                      <a:noFill/>
                    </a:ln>
                    <a:extLst>
                      <a:ext uri="{53640926-AAD7-44D8-BBD7-CCE9431645EC}">
                        <a14:shadowObscured xmlns:a14="http://schemas.microsoft.com/office/drawing/2010/main"/>
                      </a:ext>
                    </a:extLst>
                  </pic:spPr>
                </pic:pic>
              </a:graphicData>
            </a:graphic>
          </wp:inline>
        </w:drawing>
      </w:r>
    </w:p>
    <w:p w14:paraId="3B430AFC" w14:textId="1578D5ED" w:rsidR="005C3D1E" w:rsidRDefault="00932C1C" w:rsidP="00932C1C">
      <w:pPr>
        <w:pStyle w:val="Caption"/>
        <w:jc w:val="center"/>
        <w:rPr>
          <w:b/>
          <w:bCs/>
        </w:rPr>
      </w:pPr>
      <w:r>
        <w:t xml:space="preserve">Figure </w:t>
      </w:r>
      <w:r w:rsidR="0027587D">
        <w:fldChar w:fldCharType="begin"/>
      </w:r>
      <w:r w:rsidR="0027587D">
        <w:instrText xml:space="preserve"> SEQ Figure \* ARABIC </w:instrText>
      </w:r>
      <w:r w:rsidR="0027587D">
        <w:fldChar w:fldCharType="separate"/>
      </w:r>
      <w:r w:rsidR="00C3249B">
        <w:rPr>
          <w:noProof/>
        </w:rPr>
        <w:t>6</w:t>
      </w:r>
      <w:r w:rsidR="0027587D">
        <w:rPr>
          <w:noProof/>
        </w:rPr>
        <w:fldChar w:fldCharType="end"/>
      </w:r>
      <w:r>
        <w:t xml:space="preserve"> Sign up interface</w:t>
      </w:r>
    </w:p>
    <w:p w14:paraId="3C320FF4" w14:textId="6A5C4082" w:rsidR="005C3D1E" w:rsidRDefault="005C3D1E" w:rsidP="005C3D1E">
      <w:r>
        <w:t xml:space="preserve">The module is responsible for the sign up a new user in the application so that the user can use the application. For the sake of the Signing up the user have to press the sign-up button on the main screen than a new page will appear where the user will enter the “username”, “password”, “confirm password”, “first name”, “last name” and “account type”. </w:t>
      </w:r>
    </w:p>
    <w:p w14:paraId="7023AF4A" w14:textId="24089196" w:rsidR="00932C1C" w:rsidRDefault="00932C1C" w:rsidP="005C3D1E"/>
    <w:p w14:paraId="77C5E9F3" w14:textId="7EAD13E6" w:rsidR="00932C1C" w:rsidRDefault="00932C1C" w:rsidP="005C3D1E"/>
    <w:p w14:paraId="50E14BE0" w14:textId="77777777" w:rsidR="00932C1C" w:rsidRPr="00DD430E" w:rsidRDefault="00932C1C" w:rsidP="005C3D1E"/>
    <w:p w14:paraId="47B1FBB0" w14:textId="6CD2CE7C" w:rsidR="005C3D1E" w:rsidRDefault="00932C1C" w:rsidP="005C3D1E">
      <w:pPr>
        <w:rPr>
          <w:b/>
          <w:bCs/>
        </w:rPr>
      </w:pPr>
      <w:r>
        <w:rPr>
          <w:b/>
          <w:bCs/>
        </w:rPr>
        <w:lastRenderedPageBreak/>
        <w:t>Sign in</w:t>
      </w:r>
      <w:r w:rsidR="005C3D1E">
        <w:rPr>
          <w:b/>
          <w:bCs/>
        </w:rPr>
        <w:t>:</w:t>
      </w:r>
    </w:p>
    <w:p w14:paraId="5E28B08F" w14:textId="77777777" w:rsidR="00932C1C" w:rsidRDefault="00932C1C" w:rsidP="00932C1C">
      <w:pPr>
        <w:keepNext/>
        <w:jc w:val="center"/>
      </w:pPr>
      <w:r>
        <w:rPr>
          <w:b/>
          <w:bCs/>
          <w:noProof/>
        </w:rPr>
        <w:drawing>
          <wp:inline distT="0" distB="0" distL="0" distR="0" wp14:anchorId="23904848" wp14:editId="4A26183D">
            <wp:extent cx="2209800" cy="48270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4262"/>
                    <a:stretch/>
                  </pic:blipFill>
                  <pic:spPr bwMode="auto">
                    <a:xfrm>
                      <a:off x="0" y="0"/>
                      <a:ext cx="2215925" cy="4840402"/>
                    </a:xfrm>
                    <a:prstGeom prst="rect">
                      <a:avLst/>
                    </a:prstGeom>
                    <a:ln>
                      <a:noFill/>
                    </a:ln>
                    <a:extLst>
                      <a:ext uri="{53640926-AAD7-44D8-BBD7-CCE9431645EC}">
                        <a14:shadowObscured xmlns:a14="http://schemas.microsoft.com/office/drawing/2010/main"/>
                      </a:ext>
                    </a:extLst>
                  </pic:spPr>
                </pic:pic>
              </a:graphicData>
            </a:graphic>
          </wp:inline>
        </w:drawing>
      </w:r>
    </w:p>
    <w:p w14:paraId="1E6F4F18" w14:textId="7B12A5F8" w:rsidR="00932C1C" w:rsidRDefault="00932C1C" w:rsidP="00932C1C">
      <w:pPr>
        <w:pStyle w:val="Caption"/>
        <w:jc w:val="center"/>
        <w:rPr>
          <w:b/>
          <w:bCs/>
        </w:rPr>
      </w:pPr>
      <w:r>
        <w:t xml:space="preserve">Figure </w:t>
      </w:r>
      <w:r w:rsidR="0027587D">
        <w:fldChar w:fldCharType="begin"/>
      </w:r>
      <w:r w:rsidR="0027587D">
        <w:instrText xml:space="preserve"> SEQ Figure \* ARABIC </w:instrText>
      </w:r>
      <w:r w:rsidR="0027587D">
        <w:fldChar w:fldCharType="separate"/>
      </w:r>
      <w:r w:rsidR="00C3249B">
        <w:rPr>
          <w:noProof/>
        </w:rPr>
        <w:t>7</w:t>
      </w:r>
      <w:r w:rsidR="0027587D">
        <w:rPr>
          <w:noProof/>
        </w:rPr>
        <w:fldChar w:fldCharType="end"/>
      </w:r>
      <w:r>
        <w:t xml:space="preserve">  Sign in interface</w:t>
      </w:r>
    </w:p>
    <w:p w14:paraId="5A38C483" w14:textId="740605E3" w:rsidR="00932C1C" w:rsidRDefault="00932C1C" w:rsidP="00932C1C">
      <w:r>
        <w:t>If the user is a previously registered user, then the user has to press the Login button on the main screen and enter the username and password of the user and the application will ready to go and will take the user to the main menu.</w:t>
      </w:r>
    </w:p>
    <w:p w14:paraId="261CDA64" w14:textId="3BF2EACC" w:rsidR="00205018" w:rsidRDefault="00205018" w:rsidP="00932C1C"/>
    <w:p w14:paraId="71265DFC" w14:textId="67F0907E" w:rsidR="00205018" w:rsidRDefault="00205018" w:rsidP="00932C1C"/>
    <w:p w14:paraId="12E42D09" w14:textId="56A05E07" w:rsidR="00205018" w:rsidRDefault="00205018" w:rsidP="00932C1C"/>
    <w:p w14:paraId="61440F61" w14:textId="0B0ED81B" w:rsidR="00205018" w:rsidRDefault="00205018" w:rsidP="00932C1C"/>
    <w:p w14:paraId="7F09D7FC" w14:textId="71CA7471" w:rsidR="00205018" w:rsidRDefault="00205018" w:rsidP="00205018">
      <w:pPr>
        <w:rPr>
          <w:b/>
          <w:bCs/>
        </w:rPr>
      </w:pPr>
      <w:r>
        <w:rPr>
          <w:b/>
          <w:bCs/>
        </w:rPr>
        <w:lastRenderedPageBreak/>
        <w:t>Add inventory Products:</w:t>
      </w:r>
    </w:p>
    <w:p w14:paraId="32FB9E77" w14:textId="77777777" w:rsidR="00205018" w:rsidRDefault="00205018" w:rsidP="00205018">
      <w:pPr>
        <w:keepNext/>
        <w:jc w:val="center"/>
      </w:pPr>
      <w:r>
        <w:rPr>
          <w:noProof/>
        </w:rPr>
        <w:drawing>
          <wp:inline distT="0" distB="0" distL="0" distR="0" wp14:anchorId="0BDC2F73" wp14:editId="46BBB6D9">
            <wp:extent cx="2149475" cy="4685163"/>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4" cstate="print">
                      <a:extLst>
                        <a:ext uri="{28A0092B-C50C-407E-A947-70E740481C1C}">
                          <a14:useLocalDpi xmlns:a14="http://schemas.microsoft.com/office/drawing/2010/main" val="0"/>
                        </a:ext>
                      </a:extLst>
                    </a:blip>
                    <a:srcRect t="4467"/>
                    <a:stretch/>
                  </pic:blipFill>
                  <pic:spPr bwMode="auto">
                    <a:xfrm>
                      <a:off x="0" y="0"/>
                      <a:ext cx="2153320" cy="4693544"/>
                    </a:xfrm>
                    <a:prstGeom prst="rect">
                      <a:avLst/>
                    </a:prstGeom>
                    <a:ln>
                      <a:noFill/>
                    </a:ln>
                    <a:extLst>
                      <a:ext uri="{53640926-AAD7-44D8-BBD7-CCE9431645EC}">
                        <a14:shadowObscured xmlns:a14="http://schemas.microsoft.com/office/drawing/2010/main"/>
                      </a:ext>
                    </a:extLst>
                  </pic:spPr>
                </pic:pic>
              </a:graphicData>
            </a:graphic>
          </wp:inline>
        </w:drawing>
      </w:r>
    </w:p>
    <w:p w14:paraId="7EE205D6" w14:textId="1717C6B7" w:rsidR="00205018" w:rsidRPr="00B3250C" w:rsidRDefault="00205018" w:rsidP="00205018">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8</w:t>
      </w:r>
      <w:r w:rsidR="0027587D">
        <w:rPr>
          <w:noProof/>
        </w:rPr>
        <w:fldChar w:fldCharType="end"/>
      </w:r>
      <w:r>
        <w:t xml:space="preserve"> Add Inventory form interface</w:t>
      </w:r>
    </w:p>
    <w:p w14:paraId="37AFE3FF" w14:textId="590EB2BE" w:rsidR="00205018" w:rsidRDefault="00205018" w:rsidP="00205018">
      <w:r w:rsidRPr="00B3250C">
        <w:t xml:space="preserve">If the user wants to </w:t>
      </w:r>
      <w:r>
        <w:t>add</w:t>
      </w:r>
      <w:r w:rsidRPr="00B3250C">
        <w:t xml:space="preserve"> </w:t>
      </w:r>
      <w:r>
        <w:t>any</w:t>
      </w:r>
      <w:r w:rsidRPr="00B3250C">
        <w:t xml:space="preserve"> </w:t>
      </w:r>
      <w:r>
        <w:t>inventory product</w:t>
      </w:r>
      <w:r w:rsidRPr="00B3250C">
        <w:t>, then the user has to click the</w:t>
      </w:r>
      <w:r>
        <w:t xml:space="preserve"> +</w:t>
      </w:r>
      <w:r w:rsidRPr="00B3250C">
        <w:t xml:space="preserve"> </w:t>
      </w:r>
      <w:r>
        <w:t>product in the navigation menu bar then a new page will open here you have to enter the product name, price of the product and can add the product image URL then the product will be added into the inventory.</w:t>
      </w:r>
    </w:p>
    <w:p w14:paraId="23EC1404" w14:textId="32C8B3FF" w:rsidR="00205018" w:rsidRDefault="00205018" w:rsidP="00205018"/>
    <w:p w14:paraId="58AE0F9B" w14:textId="2899A293" w:rsidR="00205018" w:rsidRDefault="00205018" w:rsidP="00205018"/>
    <w:p w14:paraId="36C5A304" w14:textId="570BB35B" w:rsidR="00205018" w:rsidRDefault="00205018" w:rsidP="00205018"/>
    <w:p w14:paraId="76ECA144" w14:textId="28633371" w:rsidR="00205018" w:rsidRDefault="00E862E4" w:rsidP="00205018">
      <w:r>
        <w:rPr>
          <w:b/>
          <w:bCs/>
        </w:rPr>
        <w:lastRenderedPageBreak/>
        <w:t>Search bar and Inventory List:</w:t>
      </w:r>
    </w:p>
    <w:p w14:paraId="61A9F7B2" w14:textId="77777777" w:rsidR="00FC1DF4" w:rsidRDefault="00FC1DF4" w:rsidP="00FC1DF4">
      <w:pPr>
        <w:keepNext/>
        <w:jc w:val="center"/>
      </w:pPr>
      <w:r>
        <w:rPr>
          <w:noProof/>
        </w:rPr>
        <w:drawing>
          <wp:inline distT="0" distB="0" distL="0" distR="0" wp14:anchorId="45973685" wp14:editId="0C0ED49B">
            <wp:extent cx="2032669" cy="442912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cstate="print">
                      <a:extLst>
                        <a:ext uri="{28A0092B-C50C-407E-A947-70E740481C1C}">
                          <a14:useLocalDpi xmlns:a14="http://schemas.microsoft.com/office/drawing/2010/main" val="0"/>
                        </a:ext>
                      </a:extLst>
                    </a:blip>
                    <a:srcRect t="4498"/>
                    <a:stretch/>
                  </pic:blipFill>
                  <pic:spPr bwMode="auto">
                    <a:xfrm>
                      <a:off x="0" y="0"/>
                      <a:ext cx="2038565" cy="4441972"/>
                    </a:xfrm>
                    <a:prstGeom prst="rect">
                      <a:avLst/>
                    </a:prstGeom>
                    <a:ln>
                      <a:noFill/>
                    </a:ln>
                    <a:extLst>
                      <a:ext uri="{53640926-AAD7-44D8-BBD7-CCE9431645EC}">
                        <a14:shadowObscured xmlns:a14="http://schemas.microsoft.com/office/drawing/2010/main"/>
                      </a:ext>
                    </a:extLst>
                  </pic:spPr>
                </pic:pic>
              </a:graphicData>
            </a:graphic>
          </wp:inline>
        </w:drawing>
      </w:r>
    </w:p>
    <w:p w14:paraId="5B4CC846" w14:textId="219A076A" w:rsidR="00E862E4" w:rsidRPr="00E862E4" w:rsidRDefault="00FC1DF4" w:rsidP="00FB58B8">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9</w:t>
      </w:r>
      <w:r w:rsidR="0027587D">
        <w:rPr>
          <w:noProof/>
        </w:rPr>
        <w:fldChar w:fldCharType="end"/>
      </w:r>
      <w:r>
        <w:t xml:space="preserve"> Search bar and Inventory list interface</w:t>
      </w:r>
    </w:p>
    <w:p w14:paraId="201BDBD3" w14:textId="3B52903D" w:rsidR="00FB58B8" w:rsidRDefault="00FB58B8" w:rsidP="00FB58B8">
      <w:r w:rsidRPr="00B3250C">
        <w:t xml:space="preserve">In the </w:t>
      </w:r>
      <w:r>
        <w:t>search tab</w:t>
      </w:r>
      <w:r w:rsidRPr="00B3250C">
        <w:t xml:space="preserve">, the user can filter the </w:t>
      </w:r>
      <w:r>
        <w:t>product</w:t>
      </w:r>
      <w:r w:rsidRPr="00B3250C">
        <w:t xml:space="preserve">. </w:t>
      </w:r>
      <w:r>
        <w:t>The user can just enter the name of the product or the type of the product in the search bar and all the products will be filtered and only the products related to the keyword that is entered to the search bar will appear in the inventory list</w:t>
      </w:r>
      <w:r w:rsidRPr="00B3250C">
        <w:t>.</w:t>
      </w:r>
    </w:p>
    <w:p w14:paraId="697434E5" w14:textId="2A1E32FF" w:rsidR="00FB58B8" w:rsidRDefault="00FB58B8" w:rsidP="00FB58B8"/>
    <w:p w14:paraId="63973980" w14:textId="3B85CDAD" w:rsidR="00FB58B8" w:rsidRDefault="00FB58B8" w:rsidP="00FB58B8"/>
    <w:p w14:paraId="17302816" w14:textId="2D7E9D59" w:rsidR="00FB58B8" w:rsidRDefault="00FB58B8" w:rsidP="00FB58B8"/>
    <w:p w14:paraId="6D673280" w14:textId="2B094A2B" w:rsidR="00FB58B8" w:rsidRDefault="00FB58B8" w:rsidP="00FB58B8"/>
    <w:p w14:paraId="0C839844" w14:textId="69FC5B8E" w:rsidR="00C5549E" w:rsidRDefault="00FF3499" w:rsidP="00C5549E">
      <w:pPr>
        <w:rPr>
          <w:b/>
          <w:bCs/>
        </w:rPr>
      </w:pPr>
      <w:r>
        <w:rPr>
          <w:b/>
          <w:bCs/>
        </w:rPr>
        <w:lastRenderedPageBreak/>
        <w:t>Account Details</w:t>
      </w:r>
      <w:r w:rsidR="00C5549E">
        <w:rPr>
          <w:b/>
          <w:bCs/>
        </w:rPr>
        <w:t>:</w:t>
      </w:r>
    </w:p>
    <w:p w14:paraId="02A8D37B" w14:textId="77777777" w:rsidR="00FF3499" w:rsidRDefault="00FF3499" w:rsidP="00FF3499">
      <w:pPr>
        <w:keepNext/>
        <w:jc w:val="center"/>
      </w:pPr>
      <w:r>
        <w:rPr>
          <w:noProof/>
        </w:rPr>
        <w:drawing>
          <wp:inline distT="0" distB="0" distL="0" distR="0" wp14:anchorId="58DBAABB" wp14:editId="4A0B16F4">
            <wp:extent cx="1924050" cy="4213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6" cstate="print">
                      <a:extLst>
                        <a:ext uri="{28A0092B-C50C-407E-A947-70E740481C1C}">
                          <a14:useLocalDpi xmlns:a14="http://schemas.microsoft.com/office/drawing/2010/main" val="0"/>
                        </a:ext>
                      </a:extLst>
                    </a:blip>
                    <a:srcRect t="4025"/>
                    <a:stretch/>
                  </pic:blipFill>
                  <pic:spPr bwMode="auto">
                    <a:xfrm>
                      <a:off x="0" y="0"/>
                      <a:ext cx="1930550" cy="4227466"/>
                    </a:xfrm>
                    <a:prstGeom prst="rect">
                      <a:avLst/>
                    </a:prstGeom>
                    <a:ln>
                      <a:noFill/>
                    </a:ln>
                    <a:extLst>
                      <a:ext uri="{53640926-AAD7-44D8-BBD7-CCE9431645EC}">
                        <a14:shadowObscured xmlns:a14="http://schemas.microsoft.com/office/drawing/2010/main"/>
                      </a:ext>
                    </a:extLst>
                  </pic:spPr>
                </pic:pic>
              </a:graphicData>
            </a:graphic>
          </wp:inline>
        </w:drawing>
      </w:r>
    </w:p>
    <w:p w14:paraId="1A312ED1" w14:textId="2781430D" w:rsidR="00C5549E" w:rsidRDefault="00FF3499" w:rsidP="00FF3499">
      <w:pPr>
        <w:pStyle w:val="Caption"/>
        <w:jc w:val="center"/>
      </w:pPr>
      <w:r>
        <w:t xml:space="preserve">Figure </w:t>
      </w:r>
      <w:r w:rsidR="0027587D">
        <w:fldChar w:fldCharType="begin"/>
      </w:r>
      <w:r w:rsidR="0027587D">
        <w:instrText xml:space="preserve"> SEQ Figure \* ARABIC </w:instrText>
      </w:r>
      <w:r w:rsidR="0027587D">
        <w:fldChar w:fldCharType="separate"/>
      </w:r>
      <w:r w:rsidR="00C3249B">
        <w:rPr>
          <w:noProof/>
        </w:rPr>
        <w:t>10</w:t>
      </w:r>
      <w:r w:rsidR="0027587D">
        <w:rPr>
          <w:noProof/>
        </w:rPr>
        <w:fldChar w:fldCharType="end"/>
      </w:r>
      <w:r>
        <w:t xml:space="preserve"> Account Details interface</w:t>
      </w:r>
    </w:p>
    <w:p w14:paraId="33188169" w14:textId="28C04CC1" w:rsidR="00FF3499" w:rsidRDefault="00FF3499" w:rsidP="00FF3499">
      <w:r>
        <w:t>Details of the account owner can be seen in this module.</w:t>
      </w:r>
    </w:p>
    <w:p w14:paraId="744D61F3" w14:textId="57B39F50" w:rsidR="00FF3499" w:rsidRDefault="00FF3499" w:rsidP="00FF3499"/>
    <w:p w14:paraId="20F3999B" w14:textId="3C58851C" w:rsidR="00FF3499" w:rsidRDefault="00FF3499" w:rsidP="00FF3499"/>
    <w:p w14:paraId="2AF746AF" w14:textId="6B5F744C" w:rsidR="00FF3499" w:rsidRDefault="00FF3499" w:rsidP="00FF3499"/>
    <w:p w14:paraId="47FD87D0" w14:textId="6450084F" w:rsidR="00FF3499" w:rsidRDefault="00FF3499" w:rsidP="00FF3499"/>
    <w:p w14:paraId="6D5B9F0E" w14:textId="6EF1CC8D" w:rsidR="00FF3499" w:rsidRDefault="00FF3499" w:rsidP="00FF3499"/>
    <w:p w14:paraId="4D412FCA" w14:textId="58D327E1" w:rsidR="00FF3499" w:rsidRDefault="00FF3499" w:rsidP="00FF3499"/>
    <w:p w14:paraId="37ADD83A" w14:textId="234CFBB8" w:rsidR="00FF3499" w:rsidRDefault="00FF3499" w:rsidP="00FF3499"/>
    <w:p w14:paraId="546EE5CA" w14:textId="494B41CD" w:rsidR="00095E92" w:rsidRDefault="00095E92" w:rsidP="00095E92">
      <w:pPr>
        <w:rPr>
          <w:b/>
          <w:bCs/>
        </w:rPr>
      </w:pPr>
      <w:r>
        <w:rPr>
          <w:b/>
          <w:bCs/>
        </w:rPr>
        <w:lastRenderedPageBreak/>
        <w:t>Delete Inventory Stock:</w:t>
      </w:r>
    </w:p>
    <w:p w14:paraId="4BE8E179" w14:textId="77777777" w:rsidR="00C3249B" w:rsidRDefault="00C3249B" w:rsidP="00C3249B">
      <w:pPr>
        <w:keepNext/>
        <w:jc w:val="center"/>
      </w:pPr>
      <w:r>
        <w:rPr>
          <w:noProof/>
        </w:rPr>
        <w:drawing>
          <wp:inline distT="0" distB="0" distL="0" distR="0" wp14:anchorId="00C20DDB" wp14:editId="195C45E7">
            <wp:extent cx="2380973" cy="52324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t="3682"/>
                    <a:stretch/>
                  </pic:blipFill>
                  <pic:spPr bwMode="auto">
                    <a:xfrm>
                      <a:off x="0" y="0"/>
                      <a:ext cx="2386435" cy="5244402"/>
                    </a:xfrm>
                    <a:prstGeom prst="rect">
                      <a:avLst/>
                    </a:prstGeom>
                    <a:ln>
                      <a:noFill/>
                    </a:ln>
                    <a:extLst>
                      <a:ext uri="{53640926-AAD7-44D8-BBD7-CCE9431645EC}">
                        <a14:shadowObscured xmlns:a14="http://schemas.microsoft.com/office/drawing/2010/main"/>
                      </a:ext>
                    </a:extLst>
                  </pic:spPr>
                </pic:pic>
              </a:graphicData>
            </a:graphic>
          </wp:inline>
        </w:drawing>
      </w:r>
    </w:p>
    <w:p w14:paraId="5B6182BB" w14:textId="673C7A9F" w:rsidR="00FF3499" w:rsidRDefault="00C3249B" w:rsidP="00C3249B">
      <w:pPr>
        <w:pStyle w:val="Caption"/>
        <w:jc w:val="center"/>
      </w:pPr>
      <w:r>
        <w:t xml:space="preserve">Figure </w:t>
      </w:r>
      <w:r w:rsidR="0027587D">
        <w:fldChar w:fldCharType="begin"/>
      </w:r>
      <w:r w:rsidR="0027587D">
        <w:instrText xml:space="preserve"> SEQ Figure \* ARABIC </w:instrText>
      </w:r>
      <w:r w:rsidR="0027587D">
        <w:fldChar w:fldCharType="separate"/>
      </w:r>
      <w:r>
        <w:rPr>
          <w:noProof/>
        </w:rPr>
        <w:t>11</w:t>
      </w:r>
      <w:r w:rsidR="0027587D">
        <w:rPr>
          <w:noProof/>
        </w:rPr>
        <w:fldChar w:fldCharType="end"/>
      </w:r>
      <w:r>
        <w:t xml:space="preserve"> Delete inventory interface</w:t>
      </w:r>
    </w:p>
    <w:p w14:paraId="45D76FB3" w14:textId="0E193EA5" w:rsidR="008E7FC6" w:rsidRDefault="00C3249B" w:rsidP="00C56D01">
      <w:r>
        <w:t>Selecting the inventory item in the list then pressing the delete icon in the navigation bar will delete the product from the inventory list</w:t>
      </w:r>
      <w:r w:rsidR="00C56D01">
        <w:t>.</w:t>
      </w:r>
    </w:p>
    <w:p w14:paraId="63E3DBE3" w14:textId="0137767C" w:rsidR="00616426" w:rsidRDefault="00616426" w:rsidP="00616426">
      <w:pPr>
        <w:pStyle w:val="Heading1"/>
      </w:pPr>
      <w:r>
        <w:lastRenderedPageBreak/>
        <w:t>Group Tasks:</w:t>
      </w:r>
    </w:p>
    <w:p w14:paraId="47C925B3" w14:textId="6A8B02A4" w:rsidR="00616426" w:rsidRDefault="00616426" w:rsidP="00616426">
      <w:pPr>
        <w:pStyle w:val="Heading2"/>
      </w:pPr>
      <w:r>
        <w:t>Student 1:</w:t>
      </w:r>
    </w:p>
    <w:p w14:paraId="71F134D4" w14:textId="67C59414" w:rsidR="00616426" w:rsidRDefault="00616426" w:rsidP="00616426">
      <w:r>
        <w:t xml:space="preserve">The first student has done the designing of the application interface and the functionality to add the </w:t>
      </w:r>
      <w:r w:rsidR="00B30E47">
        <w:t>inventory</w:t>
      </w:r>
      <w:r>
        <w:t xml:space="preserve"> using the application and designed the add </w:t>
      </w:r>
      <w:r w:rsidR="00B30E47">
        <w:t>inventory stock</w:t>
      </w:r>
      <w:r>
        <w:t xml:space="preserve"> form.</w:t>
      </w:r>
    </w:p>
    <w:p w14:paraId="0CDECEA9" w14:textId="5800C086" w:rsidR="00616426" w:rsidRDefault="00616426" w:rsidP="00616426">
      <w:pPr>
        <w:pStyle w:val="Heading2"/>
      </w:pPr>
      <w:r>
        <w:t>Student 2:</w:t>
      </w:r>
    </w:p>
    <w:p w14:paraId="2FE6C945" w14:textId="6F068C12" w:rsidR="00616426" w:rsidRDefault="00616426" w:rsidP="00616426">
      <w:r>
        <w:t xml:space="preserve">The second student has implemented the functionality of </w:t>
      </w:r>
      <w:r w:rsidR="00B30E47">
        <w:t>search</w:t>
      </w:r>
      <w:r>
        <w:t xml:space="preserve"> </w:t>
      </w:r>
      <w:r w:rsidR="00B30E47">
        <w:t>inventory</w:t>
      </w:r>
      <w:r>
        <w:t xml:space="preserve"> in the application</w:t>
      </w:r>
      <w:r w:rsidR="00B30E47">
        <w:t xml:space="preserve"> for the sake of filtering</w:t>
      </w:r>
      <w:r>
        <w:t xml:space="preserve"> and helped the student 1 in designing the application interface.</w:t>
      </w:r>
    </w:p>
    <w:p w14:paraId="5372EAE4" w14:textId="5F217580" w:rsidR="00616426" w:rsidRDefault="00616426" w:rsidP="00616426">
      <w:pPr>
        <w:pStyle w:val="Heading2"/>
      </w:pPr>
      <w:r>
        <w:t>Student 3:</w:t>
      </w:r>
    </w:p>
    <w:p w14:paraId="21A585D2" w14:textId="11125656" w:rsidR="00616426" w:rsidRDefault="00616426" w:rsidP="00616426">
      <w:r>
        <w:t xml:space="preserve">The student 3 has implemented the </w:t>
      </w:r>
      <w:r w:rsidR="00B30E47">
        <w:t>Sign up and Sign in</w:t>
      </w:r>
      <w:r>
        <w:t xml:space="preserve"> and designed their request forms.</w:t>
      </w:r>
    </w:p>
    <w:p w14:paraId="55907822" w14:textId="5324D848" w:rsidR="00616426" w:rsidRDefault="00616426" w:rsidP="00616426">
      <w:pPr>
        <w:pStyle w:val="Heading2"/>
      </w:pPr>
      <w:r>
        <w:t xml:space="preserve">Student </w:t>
      </w:r>
      <w:r w:rsidR="0085046D">
        <w:t>2 and 3</w:t>
      </w:r>
      <w:r>
        <w:t>:</w:t>
      </w:r>
    </w:p>
    <w:p w14:paraId="7DDA1A2C" w14:textId="454FDFCA" w:rsidR="00616426" w:rsidRDefault="00616426" w:rsidP="00616426">
      <w:r>
        <w:t xml:space="preserve">Student </w:t>
      </w:r>
      <w:r w:rsidR="0085046D">
        <w:t>2</w:t>
      </w:r>
      <w:r>
        <w:t xml:space="preserve"> has helped the student 3 in </w:t>
      </w:r>
      <w:r w:rsidR="00B30E47">
        <w:t>these modules and implemented delete button functionality to delete stock from the inventory</w:t>
      </w:r>
      <w:r>
        <w:t>.</w:t>
      </w:r>
    </w:p>
    <w:p w14:paraId="602454F9" w14:textId="17F95BF8" w:rsidR="00616426" w:rsidRDefault="00616426" w:rsidP="00616426">
      <w:pPr>
        <w:pStyle w:val="Heading2"/>
      </w:pPr>
      <w:r>
        <w:t xml:space="preserve">Student </w:t>
      </w:r>
      <w:r w:rsidR="0085046D">
        <w:t>1</w:t>
      </w:r>
      <w:r>
        <w:t>:</w:t>
      </w:r>
    </w:p>
    <w:p w14:paraId="06586C4B" w14:textId="3230B848" w:rsidR="00616426" w:rsidRPr="00616426" w:rsidRDefault="00616426" w:rsidP="00616426">
      <w:r>
        <w:t xml:space="preserve">Student </w:t>
      </w:r>
      <w:r w:rsidR="0085046D">
        <w:t>1</w:t>
      </w:r>
      <w:r>
        <w:t xml:space="preserve"> has implemented </w:t>
      </w:r>
      <w:r w:rsidR="0043794F">
        <w:t>and managed the database for the application for the effective management and storing of the data of the application.</w:t>
      </w:r>
    </w:p>
    <w:sectPr w:rsidR="00616426" w:rsidRPr="00616426">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7D53" w14:textId="77777777" w:rsidR="0027587D" w:rsidRDefault="0027587D" w:rsidP="00C6554A">
      <w:pPr>
        <w:spacing w:before="0" w:after="0" w:line="240" w:lineRule="auto"/>
      </w:pPr>
      <w:r>
        <w:separator/>
      </w:r>
    </w:p>
  </w:endnote>
  <w:endnote w:type="continuationSeparator" w:id="0">
    <w:p w14:paraId="7EFF297C" w14:textId="77777777" w:rsidR="0027587D" w:rsidRDefault="002758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3B7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DEFA" w14:textId="77777777" w:rsidR="0027587D" w:rsidRDefault="0027587D" w:rsidP="00C6554A">
      <w:pPr>
        <w:spacing w:before="0" w:after="0" w:line="240" w:lineRule="auto"/>
      </w:pPr>
      <w:r>
        <w:separator/>
      </w:r>
    </w:p>
  </w:footnote>
  <w:footnote w:type="continuationSeparator" w:id="0">
    <w:p w14:paraId="7F9BD0B7" w14:textId="77777777" w:rsidR="0027587D" w:rsidRDefault="002758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CA7881"/>
    <w:multiLevelType w:val="hybridMultilevel"/>
    <w:tmpl w:val="7EBE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8078D0"/>
    <w:multiLevelType w:val="multilevel"/>
    <w:tmpl w:val="2BF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191E6E"/>
    <w:multiLevelType w:val="multilevel"/>
    <w:tmpl w:val="3084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AF"/>
    <w:rsid w:val="00095E92"/>
    <w:rsid w:val="001322A7"/>
    <w:rsid w:val="001366DD"/>
    <w:rsid w:val="00192BE8"/>
    <w:rsid w:val="001B0C79"/>
    <w:rsid w:val="00205018"/>
    <w:rsid w:val="00244D80"/>
    <w:rsid w:val="002554CD"/>
    <w:rsid w:val="0027587D"/>
    <w:rsid w:val="00293B83"/>
    <w:rsid w:val="002A0464"/>
    <w:rsid w:val="002B4294"/>
    <w:rsid w:val="002F0016"/>
    <w:rsid w:val="003117CE"/>
    <w:rsid w:val="00333D0D"/>
    <w:rsid w:val="00386495"/>
    <w:rsid w:val="003E4C7D"/>
    <w:rsid w:val="00411661"/>
    <w:rsid w:val="0043794F"/>
    <w:rsid w:val="00475A15"/>
    <w:rsid w:val="004B37F2"/>
    <w:rsid w:val="004B5E3B"/>
    <w:rsid w:val="004C049F"/>
    <w:rsid w:val="004D11E9"/>
    <w:rsid w:val="005000E2"/>
    <w:rsid w:val="0050094F"/>
    <w:rsid w:val="00517702"/>
    <w:rsid w:val="005C3D1E"/>
    <w:rsid w:val="005E57AD"/>
    <w:rsid w:val="006032E1"/>
    <w:rsid w:val="00616426"/>
    <w:rsid w:val="006361FC"/>
    <w:rsid w:val="006517E0"/>
    <w:rsid w:val="006A3CE7"/>
    <w:rsid w:val="006E6C02"/>
    <w:rsid w:val="00757653"/>
    <w:rsid w:val="00790EF4"/>
    <w:rsid w:val="007B24CB"/>
    <w:rsid w:val="0081769C"/>
    <w:rsid w:val="00845FAF"/>
    <w:rsid w:val="0085046D"/>
    <w:rsid w:val="008C1C2D"/>
    <w:rsid w:val="008E7FC6"/>
    <w:rsid w:val="00932C1C"/>
    <w:rsid w:val="00935465"/>
    <w:rsid w:val="009463A2"/>
    <w:rsid w:val="00A01D6C"/>
    <w:rsid w:val="00A15E6E"/>
    <w:rsid w:val="00AE2CDA"/>
    <w:rsid w:val="00B30E47"/>
    <w:rsid w:val="00B3250C"/>
    <w:rsid w:val="00B4064C"/>
    <w:rsid w:val="00BE0DB5"/>
    <w:rsid w:val="00C021C0"/>
    <w:rsid w:val="00C3249B"/>
    <w:rsid w:val="00C513D0"/>
    <w:rsid w:val="00C5549E"/>
    <w:rsid w:val="00C56D01"/>
    <w:rsid w:val="00C6554A"/>
    <w:rsid w:val="00CB5374"/>
    <w:rsid w:val="00CE19FD"/>
    <w:rsid w:val="00D16186"/>
    <w:rsid w:val="00D41BD1"/>
    <w:rsid w:val="00D538A1"/>
    <w:rsid w:val="00DD430E"/>
    <w:rsid w:val="00E862E4"/>
    <w:rsid w:val="00ED7C44"/>
    <w:rsid w:val="00F377F9"/>
    <w:rsid w:val="00F531A2"/>
    <w:rsid w:val="00F93260"/>
    <w:rsid w:val="00FB58B8"/>
    <w:rsid w:val="00FC0B84"/>
    <w:rsid w:val="00FC1DF4"/>
    <w:rsid w:val="00FF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8721"/>
  <w15:chartTrackingRefBased/>
  <w15:docId w15:val="{DEF72F3C-2851-4199-B5B1-B5F9EB43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64"/>
    <w:pPr>
      <w:spacing w:line="360" w:lineRule="auto"/>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4D11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F0016"/>
    <w:rPr>
      <w:b/>
      <w:bCs/>
    </w:rPr>
  </w:style>
  <w:style w:type="paragraph" w:styleId="ListParagraph">
    <w:name w:val="List Paragraph"/>
    <w:basedOn w:val="Normal"/>
    <w:uiPriority w:val="34"/>
    <w:unhideWhenUsed/>
    <w:qFormat/>
    <w:rsid w:val="00C5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4390">
      <w:bodyDiv w:val="1"/>
      <w:marLeft w:val="0"/>
      <w:marRight w:val="0"/>
      <w:marTop w:val="0"/>
      <w:marBottom w:val="0"/>
      <w:divBdr>
        <w:top w:val="none" w:sz="0" w:space="0" w:color="auto"/>
        <w:left w:val="none" w:sz="0" w:space="0" w:color="auto"/>
        <w:bottom w:val="none" w:sz="0" w:space="0" w:color="auto"/>
        <w:right w:val="none" w:sz="0" w:space="0" w:color="auto"/>
      </w:divBdr>
    </w:div>
    <w:div w:id="232853923">
      <w:bodyDiv w:val="1"/>
      <w:marLeft w:val="0"/>
      <w:marRight w:val="0"/>
      <w:marTop w:val="0"/>
      <w:marBottom w:val="0"/>
      <w:divBdr>
        <w:top w:val="none" w:sz="0" w:space="0" w:color="auto"/>
        <w:left w:val="none" w:sz="0" w:space="0" w:color="auto"/>
        <w:bottom w:val="none" w:sz="0" w:space="0" w:color="auto"/>
        <w:right w:val="none" w:sz="0" w:space="0" w:color="auto"/>
      </w:divBdr>
    </w:div>
    <w:div w:id="305011627">
      <w:bodyDiv w:val="1"/>
      <w:marLeft w:val="0"/>
      <w:marRight w:val="0"/>
      <w:marTop w:val="0"/>
      <w:marBottom w:val="0"/>
      <w:divBdr>
        <w:top w:val="none" w:sz="0" w:space="0" w:color="auto"/>
        <w:left w:val="none" w:sz="0" w:space="0" w:color="auto"/>
        <w:bottom w:val="none" w:sz="0" w:space="0" w:color="auto"/>
        <w:right w:val="none" w:sz="0" w:space="0" w:color="auto"/>
      </w:divBdr>
    </w:div>
    <w:div w:id="403912852">
      <w:bodyDiv w:val="1"/>
      <w:marLeft w:val="0"/>
      <w:marRight w:val="0"/>
      <w:marTop w:val="0"/>
      <w:marBottom w:val="0"/>
      <w:divBdr>
        <w:top w:val="none" w:sz="0" w:space="0" w:color="auto"/>
        <w:left w:val="none" w:sz="0" w:space="0" w:color="auto"/>
        <w:bottom w:val="none" w:sz="0" w:space="0" w:color="auto"/>
        <w:right w:val="none" w:sz="0" w:space="0" w:color="auto"/>
      </w:divBdr>
    </w:div>
    <w:div w:id="512766051">
      <w:bodyDiv w:val="1"/>
      <w:marLeft w:val="0"/>
      <w:marRight w:val="0"/>
      <w:marTop w:val="0"/>
      <w:marBottom w:val="0"/>
      <w:divBdr>
        <w:top w:val="none" w:sz="0" w:space="0" w:color="auto"/>
        <w:left w:val="none" w:sz="0" w:space="0" w:color="auto"/>
        <w:bottom w:val="none" w:sz="0" w:space="0" w:color="auto"/>
        <w:right w:val="none" w:sz="0" w:space="0" w:color="auto"/>
      </w:divBdr>
    </w:div>
    <w:div w:id="20851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fullah%20Butt\AppData\Local\Microsoft\Office\16.0\DTS\en-US%7bCEC74075-99E4-4414-A9DC-F1130BC4CC2F%7d\%7b96B4C7CC-0B6B-48A3-892A-5B4FB118A779%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1F6E7720AE474F9BE4B1861AAA6936"/>
        <w:category>
          <w:name w:val="General"/>
          <w:gallery w:val="placeholder"/>
        </w:category>
        <w:types>
          <w:type w:val="bbPlcHdr"/>
        </w:types>
        <w:behaviors>
          <w:behavior w:val="content"/>
        </w:behaviors>
        <w:guid w:val="{2BBDFAF3-FC31-4516-B257-C28AA48F23CD}"/>
      </w:docPartPr>
      <w:docPartBody>
        <w:p w:rsidR="007067A9" w:rsidRDefault="00801E3C">
          <w:pPr>
            <w:pStyle w:val="691F6E7720AE474F9BE4B1861AAA6936"/>
          </w:pPr>
          <w:r>
            <w:t>Name</w:t>
          </w:r>
        </w:p>
      </w:docPartBody>
    </w:docPart>
    <w:docPart>
      <w:docPartPr>
        <w:name w:val="2F1E188BD90E4F48929F36C7D53EC341"/>
        <w:category>
          <w:name w:val="General"/>
          <w:gallery w:val="placeholder"/>
        </w:category>
        <w:types>
          <w:type w:val="bbPlcHdr"/>
        </w:types>
        <w:behaviors>
          <w:behavior w:val="content"/>
        </w:behaviors>
        <w:guid w:val="{8657F7B2-45BA-49BD-A4F3-BB51A969ABB8}"/>
      </w:docPartPr>
      <w:docPartBody>
        <w:p w:rsidR="007067A9" w:rsidRDefault="00801E3C">
          <w:pPr>
            <w:pStyle w:val="2F1E188BD90E4F48929F36C7D53EC341"/>
          </w:pPr>
          <w:r>
            <w:t>Course Title</w:t>
          </w:r>
        </w:p>
      </w:docPartBody>
    </w:docPart>
    <w:docPart>
      <w:docPartPr>
        <w:name w:val="8CE8CA72FA0140359825A39352842582"/>
        <w:category>
          <w:name w:val="General"/>
          <w:gallery w:val="placeholder"/>
        </w:category>
        <w:types>
          <w:type w:val="bbPlcHdr"/>
        </w:types>
        <w:behaviors>
          <w:behavior w:val="content"/>
        </w:behaviors>
        <w:guid w:val="{FFF81606-E6F5-4F02-B513-90BD668145CA}"/>
      </w:docPartPr>
      <w:docPartBody>
        <w:p w:rsidR="007067A9" w:rsidRDefault="00801E3C">
          <w:pPr>
            <w:pStyle w:val="8CE8CA72FA0140359825A3935284258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A9"/>
    <w:rsid w:val="00386282"/>
    <w:rsid w:val="007067A9"/>
    <w:rsid w:val="00801E3C"/>
    <w:rsid w:val="008E579C"/>
    <w:rsid w:val="00E7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F6E7720AE474F9BE4B1861AAA6936">
    <w:name w:val="691F6E7720AE474F9BE4B1861AAA6936"/>
  </w:style>
  <w:style w:type="paragraph" w:customStyle="1" w:styleId="2F1E188BD90E4F48929F36C7D53EC341">
    <w:name w:val="2F1E188BD90E4F48929F36C7D53EC341"/>
  </w:style>
  <w:style w:type="paragraph" w:customStyle="1" w:styleId="8CE8CA72FA0140359825A39352842582">
    <w:name w:val="8CE8CA72FA0140359825A3935284258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{96B4C7CC-0B6B-48A3-892A-5B4FB118A779}tf02835058_win32</Template>
  <TotalTime>179</TotalTime>
  <Pages>16</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butt</dc:creator>
  <cp:keywords/>
  <dc:description/>
  <cp:lastModifiedBy>Bikramjeet Singh</cp:lastModifiedBy>
  <cp:revision>66</cp:revision>
  <dcterms:created xsi:type="dcterms:W3CDTF">2020-12-17T20:21:00Z</dcterms:created>
  <dcterms:modified xsi:type="dcterms:W3CDTF">2021-04-22T02:24:00Z</dcterms:modified>
</cp:coreProperties>
</file>